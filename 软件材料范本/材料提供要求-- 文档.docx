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0C" w:rsidRDefault="00981B0C" w:rsidP="00723BE0">
      <w:pPr>
        <w:rPr>
          <w:rFonts w:cs="Times New Roman"/>
          <w:sz w:val="28"/>
          <w:szCs w:val="28"/>
        </w:rPr>
      </w:pPr>
    </w:p>
    <w:p w:rsidR="00981B0C" w:rsidRPr="00723BE0" w:rsidRDefault="00981B0C" w:rsidP="00723BE0">
      <w:pPr>
        <w:rPr>
          <w:rFonts w:cs="Times New Roman"/>
          <w:sz w:val="28"/>
          <w:szCs w:val="28"/>
        </w:rPr>
      </w:pPr>
      <w:r w:rsidRPr="00723BE0">
        <w:rPr>
          <w:rFonts w:cs="宋体" w:hint="eastAsia"/>
          <w:sz w:val="28"/>
          <w:szCs w:val="28"/>
        </w:rPr>
        <w:t>每一</w:t>
      </w:r>
      <w:r>
        <w:rPr>
          <w:rFonts w:cs="宋体" w:hint="eastAsia"/>
          <w:sz w:val="28"/>
          <w:szCs w:val="28"/>
        </w:rPr>
        <w:t>件</w:t>
      </w:r>
      <w:r w:rsidRPr="00723BE0">
        <w:rPr>
          <w:rFonts w:cs="宋体" w:hint="eastAsia"/>
          <w:sz w:val="28"/>
          <w:szCs w:val="28"/>
        </w:rPr>
        <w:t>软件材料包括：</w:t>
      </w:r>
    </w:p>
    <w:p w:rsidR="00981B0C" w:rsidRPr="00C224F0" w:rsidRDefault="00981B0C" w:rsidP="00723BE0">
      <w:pPr>
        <w:pStyle w:val="ListParagraph"/>
        <w:numPr>
          <w:ilvl w:val="0"/>
          <w:numId w:val="1"/>
        </w:numPr>
        <w:ind w:firstLineChars="0"/>
        <w:rPr>
          <w:rFonts w:cs="Times New Roman"/>
          <w:color w:val="FF0000"/>
          <w:sz w:val="28"/>
          <w:szCs w:val="28"/>
        </w:rPr>
      </w:pPr>
      <w:r w:rsidRPr="00723BE0">
        <w:rPr>
          <w:rFonts w:cs="宋体" w:hint="eastAsia"/>
          <w:sz w:val="28"/>
          <w:szCs w:val="28"/>
        </w:rPr>
        <w:t>源代码：</w:t>
      </w:r>
      <w:r>
        <w:rPr>
          <w:rFonts w:cs="宋体" w:hint="eastAsia"/>
          <w:sz w:val="28"/>
          <w:szCs w:val="28"/>
        </w:rPr>
        <w:t>复制粘贴在</w:t>
      </w:r>
      <w:r>
        <w:rPr>
          <w:sz w:val="28"/>
          <w:szCs w:val="28"/>
        </w:rPr>
        <w:t>Word</w:t>
      </w:r>
      <w:r>
        <w:rPr>
          <w:rFonts w:cs="宋体" w:hint="eastAsia"/>
          <w:sz w:val="28"/>
          <w:szCs w:val="28"/>
        </w:rPr>
        <w:t>文档里面，确保每一件软件的源代码是从开头截取。也可以截取主程序的前</w:t>
      </w:r>
      <w:r>
        <w:rPr>
          <w:sz w:val="28"/>
          <w:szCs w:val="28"/>
        </w:rPr>
        <w:t>30</w:t>
      </w:r>
      <w:r>
        <w:rPr>
          <w:rFonts w:cs="宋体" w:hint="eastAsia"/>
          <w:sz w:val="28"/>
          <w:szCs w:val="28"/>
        </w:rPr>
        <w:t>页代码，和软件任一功能模块的后</w:t>
      </w:r>
      <w:r>
        <w:rPr>
          <w:sz w:val="28"/>
          <w:szCs w:val="28"/>
        </w:rPr>
        <w:t>30</w:t>
      </w:r>
      <w:r>
        <w:rPr>
          <w:rFonts w:cs="宋体" w:hint="eastAsia"/>
          <w:sz w:val="28"/>
          <w:szCs w:val="28"/>
        </w:rPr>
        <w:t>页代码。</w:t>
      </w:r>
      <w:r w:rsidRPr="00723BE0">
        <w:rPr>
          <w:rFonts w:cs="宋体" w:hint="eastAsia"/>
          <w:sz w:val="28"/>
          <w:szCs w:val="28"/>
        </w:rPr>
        <w:t>超出</w:t>
      </w:r>
      <w:r w:rsidRPr="00723BE0">
        <w:rPr>
          <w:sz w:val="28"/>
          <w:szCs w:val="28"/>
        </w:rPr>
        <w:t>60</w:t>
      </w:r>
      <w:r w:rsidRPr="00723BE0">
        <w:rPr>
          <w:rFonts w:cs="宋体" w:hint="eastAsia"/>
          <w:sz w:val="28"/>
          <w:szCs w:val="28"/>
        </w:rPr>
        <w:t>页，提供前</w:t>
      </w:r>
      <w:r w:rsidRPr="00723BE0">
        <w:rPr>
          <w:sz w:val="28"/>
          <w:szCs w:val="28"/>
        </w:rPr>
        <w:t>30</w:t>
      </w:r>
      <w:r w:rsidRPr="00723BE0">
        <w:rPr>
          <w:rFonts w:cs="宋体" w:hint="eastAsia"/>
          <w:sz w:val="28"/>
          <w:szCs w:val="28"/>
        </w:rPr>
        <w:t>页和后</w:t>
      </w:r>
      <w:r w:rsidRPr="00723BE0">
        <w:rPr>
          <w:sz w:val="28"/>
          <w:szCs w:val="28"/>
        </w:rPr>
        <w:t>30</w:t>
      </w:r>
      <w:r w:rsidRPr="00723BE0">
        <w:rPr>
          <w:rFonts w:cs="宋体" w:hint="eastAsia"/>
          <w:sz w:val="28"/>
          <w:szCs w:val="28"/>
        </w:rPr>
        <w:t>页，每一页不少于</w:t>
      </w:r>
      <w:r w:rsidRPr="00723BE0">
        <w:rPr>
          <w:sz w:val="28"/>
          <w:szCs w:val="28"/>
        </w:rPr>
        <w:t>50</w:t>
      </w:r>
      <w:r w:rsidRPr="00723BE0">
        <w:rPr>
          <w:rFonts w:cs="宋体" w:hint="eastAsia"/>
          <w:sz w:val="28"/>
          <w:szCs w:val="28"/>
        </w:rPr>
        <w:t>行；不足</w:t>
      </w:r>
      <w:r w:rsidRPr="00723BE0">
        <w:rPr>
          <w:sz w:val="28"/>
          <w:szCs w:val="28"/>
        </w:rPr>
        <w:t>60</w:t>
      </w:r>
      <w:r w:rsidRPr="00723BE0">
        <w:rPr>
          <w:rFonts w:cs="宋体" w:hint="eastAsia"/>
          <w:sz w:val="28"/>
          <w:szCs w:val="28"/>
        </w:rPr>
        <w:t>页，全部提供。</w:t>
      </w:r>
      <w:r>
        <w:rPr>
          <w:rFonts w:cs="宋体" w:hint="eastAsia"/>
          <w:sz w:val="28"/>
          <w:szCs w:val="28"/>
        </w:rPr>
        <w:t>（</w:t>
      </w:r>
      <w:r w:rsidRPr="00C224F0">
        <w:rPr>
          <w:rFonts w:cs="宋体" w:hint="eastAsia"/>
          <w:color w:val="FF0000"/>
          <w:sz w:val="28"/>
          <w:szCs w:val="28"/>
        </w:rPr>
        <w:t>源代码可提供前端操作程序）</w:t>
      </w:r>
    </w:p>
    <w:p w:rsidR="00981B0C" w:rsidRPr="00723BE0" w:rsidRDefault="00981B0C" w:rsidP="00723BE0">
      <w:pPr>
        <w:pStyle w:val="ListParagraph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723BE0">
        <w:rPr>
          <w:rFonts w:cs="宋体" w:hint="eastAsia"/>
          <w:sz w:val="28"/>
          <w:szCs w:val="28"/>
        </w:rPr>
        <w:t>设计文档或者操作说明（主要介绍软件的构架图和功能介绍及功能模块流程图</w:t>
      </w:r>
      <w:r>
        <w:rPr>
          <w:rFonts w:cs="宋体" w:hint="eastAsia"/>
          <w:sz w:val="28"/>
          <w:szCs w:val="28"/>
        </w:rPr>
        <w:t>配备文字说明</w:t>
      </w:r>
      <w:r w:rsidRPr="00723BE0">
        <w:rPr>
          <w:rFonts w:cs="宋体" w:hint="eastAsia"/>
          <w:sz w:val="28"/>
          <w:szCs w:val="28"/>
        </w:rPr>
        <w:t>）</w:t>
      </w:r>
    </w:p>
    <w:p w:rsidR="00981B0C" w:rsidRDefault="00981B0C" w:rsidP="00723BE0">
      <w:pPr>
        <w:pStyle w:val="ListParagraph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723BE0">
        <w:rPr>
          <w:rFonts w:cs="宋体" w:hint="eastAsia"/>
          <w:sz w:val="28"/>
          <w:szCs w:val="28"/>
        </w:rPr>
        <w:t>申请表</w:t>
      </w:r>
      <w:r>
        <w:rPr>
          <w:rFonts w:cs="宋体" w:hint="eastAsia"/>
          <w:sz w:val="28"/>
          <w:szCs w:val="28"/>
        </w:rPr>
        <w:t>（填写表中蓝色标注部分）</w:t>
      </w:r>
    </w:p>
    <w:p w:rsidR="00981B0C" w:rsidRDefault="00981B0C" w:rsidP="00C53745">
      <w:pPr>
        <w:pStyle w:val="ListParagraph"/>
        <w:ind w:left="360" w:firstLineChars="0" w:firstLine="0"/>
        <w:rPr>
          <w:rFonts w:cs="Times New Roman"/>
          <w:sz w:val="28"/>
          <w:szCs w:val="28"/>
        </w:rPr>
      </w:pPr>
    </w:p>
    <w:p w:rsidR="00981B0C" w:rsidRDefault="00981B0C" w:rsidP="00C53745">
      <w:pPr>
        <w:pStyle w:val="ListParagraph"/>
        <w:ind w:left="360" w:firstLineChars="0" w:firstLine="0"/>
        <w:rPr>
          <w:rFonts w:cs="Times New Roman"/>
          <w:sz w:val="28"/>
          <w:szCs w:val="28"/>
        </w:rPr>
      </w:pPr>
    </w:p>
    <w:p w:rsidR="00981B0C" w:rsidRDefault="00981B0C" w:rsidP="00C53745">
      <w:pPr>
        <w:pStyle w:val="ListParagraph"/>
        <w:ind w:left="360" w:firstLineChars="0" w:firstLine="0"/>
        <w:rPr>
          <w:rFonts w:cs="Times New Roman"/>
          <w:sz w:val="28"/>
          <w:szCs w:val="28"/>
        </w:rPr>
      </w:pPr>
    </w:p>
    <w:p w:rsidR="00981B0C" w:rsidRDefault="00981B0C" w:rsidP="00C53745">
      <w:pPr>
        <w:pStyle w:val="ListParagraph"/>
        <w:ind w:left="360" w:firstLineChars="0" w:firstLine="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rFonts w:cs="宋体" w:hint="eastAsia"/>
          <w:sz w:val="28"/>
          <w:szCs w:val="28"/>
        </w:rPr>
        <w:t>深圳市中科为知识产权代理有限公司</w:t>
      </w:r>
    </w:p>
    <w:p w:rsidR="00981B0C" w:rsidRDefault="00981B0C" w:rsidP="00C53745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rFonts w:cs="宋体" w:hint="eastAsia"/>
          <w:sz w:val="28"/>
          <w:szCs w:val="28"/>
        </w:rPr>
        <w:t>电话</w:t>
      </w:r>
      <w:r>
        <w:rPr>
          <w:sz w:val="28"/>
          <w:szCs w:val="28"/>
        </w:rPr>
        <w:t xml:space="preserve">  0755-33079562</w:t>
      </w:r>
    </w:p>
    <w:p w:rsidR="00981B0C" w:rsidRDefault="00981B0C" w:rsidP="00C53745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rFonts w:cs="宋体" w:hint="eastAsia"/>
          <w:sz w:val="28"/>
          <w:szCs w:val="28"/>
        </w:rPr>
        <w:t>邮箱：</w:t>
      </w:r>
      <w:r>
        <w:rPr>
          <w:sz w:val="28"/>
          <w:szCs w:val="28"/>
        </w:rPr>
        <w:t>zkwgongch@126.com</w:t>
      </w:r>
    </w:p>
    <w:p w:rsidR="00981B0C" w:rsidRPr="00C53745" w:rsidRDefault="00981B0C" w:rsidP="00C53745">
      <w:pPr>
        <w:rPr>
          <w:rFonts w:cs="Times New Roman"/>
          <w:sz w:val="28"/>
          <w:szCs w:val="28"/>
        </w:rPr>
      </w:pPr>
    </w:p>
    <w:sectPr w:rsidR="00981B0C" w:rsidRPr="00C53745" w:rsidSect="002A322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B0C" w:rsidRDefault="00981B0C" w:rsidP="00723BE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81B0C" w:rsidRDefault="00981B0C" w:rsidP="00723BE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B0C" w:rsidRDefault="00981B0C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B0C" w:rsidRDefault="00981B0C" w:rsidP="00723BE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81B0C" w:rsidRDefault="00981B0C" w:rsidP="00723BE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B0C" w:rsidRDefault="00981B0C" w:rsidP="00784B4D">
    <w:pPr>
      <w:pStyle w:val="Header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307A4"/>
    <w:multiLevelType w:val="hybridMultilevel"/>
    <w:tmpl w:val="BACE2B04"/>
    <w:lvl w:ilvl="0" w:tplc="6C86C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BE0"/>
    <w:rsid w:val="00053826"/>
    <w:rsid w:val="000C79EC"/>
    <w:rsid w:val="00104CE2"/>
    <w:rsid w:val="001A613B"/>
    <w:rsid w:val="001C7191"/>
    <w:rsid w:val="002A3221"/>
    <w:rsid w:val="003154E6"/>
    <w:rsid w:val="003D5F6F"/>
    <w:rsid w:val="004D6438"/>
    <w:rsid w:val="00532496"/>
    <w:rsid w:val="0059444F"/>
    <w:rsid w:val="005D7E70"/>
    <w:rsid w:val="00674B23"/>
    <w:rsid w:val="00723BE0"/>
    <w:rsid w:val="00784B4D"/>
    <w:rsid w:val="007A7B33"/>
    <w:rsid w:val="00981B0C"/>
    <w:rsid w:val="0099390F"/>
    <w:rsid w:val="00A31592"/>
    <w:rsid w:val="00B003BD"/>
    <w:rsid w:val="00B667C8"/>
    <w:rsid w:val="00C224F0"/>
    <w:rsid w:val="00C53745"/>
    <w:rsid w:val="00C66B93"/>
    <w:rsid w:val="00D53FF9"/>
    <w:rsid w:val="00E33BFB"/>
    <w:rsid w:val="00E74B23"/>
    <w:rsid w:val="00F1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21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2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3B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2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3BE0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723B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79</TotalTime>
  <Pages>1</Pages>
  <Words>48</Words>
  <Characters>279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17</cp:revision>
  <dcterms:created xsi:type="dcterms:W3CDTF">2013-07-31T08:10:00Z</dcterms:created>
  <dcterms:modified xsi:type="dcterms:W3CDTF">2013-08-21T01:53:00Z</dcterms:modified>
</cp:coreProperties>
</file>